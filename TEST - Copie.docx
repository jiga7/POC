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3F" w:rsidRDefault="00CD3DDE" w:rsidP="00556A35">
      <w:bookmarkStart w:id="0" w:name="_GoBack"/>
      <w:bookmarkEnd w:id="0"/>
      <w:r>
        <w:t>TEST Il va falloir que je refasse tout.</w:t>
      </w:r>
    </w:p>
    <w:p w:rsidR="00A1645C" w:rsidRDefault="00A1645C">
      <w:r>
        <w:t>Test avec commit</w:t>
      </w:r>
      <w:r w:rsidR="00E63430">
        <w:t>.</w:t>
      </w:r>
    </w:p>
    <w:p w:rsidR="00960D64" w:rsidRDefault="00960D64" w:rsidP="00960D64">
      <w:r>
        <w:t>Deuxième Test avec commit.</w:t>
      </w:r>
    </w:p>
    <w:p w:rsidR="00953562" w:rsidRPr="00953562" w:rsidRDefault="003F635A" w:rsidP="00EA6B82">
      <w:pPr>
        <w:rPr>
          <w:b/>
          <w:color w:val="FF0000"/>
        </w:rPr>
      </w:pPr>
      <w:r>
        <w:t>Troisième</w:t>
      </w:r>
      <w:r w:rsidR="00BC62BB">
        <w:t xml:space="preserve"> Test avec commit.</w:t>
      </w:r>
    </w:p>
    <w:p w:rsidR="00960D64" w:rsidRDefault="00960D64"/>
    <w:sectPr w:rsidR="00960D64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DE"/>
    <w:rsid w:val="00000409"/>
    <w:rsid w:val="000016C5"/>
    <w:rsid w:val="00001F3C"/>
    <w:rsid w:val="0000261F"/>
    <w:rsid w:val="0000328B"/>
    <w:rsid w:val="00003532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6079"/>
    <w:rsid w:val="00017495"/>
    <w:rsid w:val="00020C88"/>
    <w:rsid w:val="00022122"/>
    <w:rsid w:val="000228E9"/>
    <w:rsid w:val="000229DB"/>
    <w:rsid w:val="00023388"/>
    <w:rsid w:val="00023B63"/>
    <w:rsid w:val="000240EA"/>
    <w:rsid w:val="0002565C"/>
    <w:rsid w:val="00027080"/>
    <w:rsid w:val="0003004F"/>
    <w:rsid w:val="00030ACF"/>
    <w:rsid w:val="00030AF1"/>
    <w:rsid w:val="00032043"/>
    <w:rsid w:val="000321EB"/>
    <w:rsid w:val="0003261D"/>
    <w:rsid w:val="00032F34"/>
    <w:rsid w:val="0003363F"/>
    <w:rsid w:val="00034044"/>
    <w:rsid w:val="00034CD9"/>
    <w:rsid w:val="0003546F"/>
    <w:rsid w:val="0003606D"/>
    <w:rsid w:val="00036833"/>
    <w:rsid w:val="00037A98"/>
    <w:rsid w:val="00037F9A"/>
    <w:rsid w:val="00041D15"/>
    <w:rsid w:val="00042197"/>
    <w:rsid w:val="0004319A"/>
    <w:rsid w:val="00043246"/>
    <w:rsid w:val="00043D48"/>
    <w:rsid w:val="000451E3"/>
    <w:rsid w:val="0004540D"/>
    <w:rsid w:val="000457F8"/>
    <w:rsid w:val="00045BB4"/>
    <w:rsid w:val="00045FE7"/>
    <w:rsid w:val="000460D1"/>
    <w:rsid w:val="000472CA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FD7"/>
    <w:rsid w:val="00062021"/>
    <w:rsid w:val="0006276F"/>
    <w:rsid w:val="00065664"/>
    <w:rsid w:val="000678C0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7477"/>
    <w:rsid w:val="00077B92"/>
    <w:rsid w:val="00077CA8"/>
    <w:rsid w:val="00077FD0"/>
    <w:rsid w:val="0008008B"/>
    <w:rsid w:val="00080155"/>
    <w:rsid w:val="00080DEE"/>
    <w:rsid w:val="000810C8"/>
    <w:rsid w:val="00082872"/>
    <w:rsid w:val="000834B8"/>
    <w:rsid w:val="00085164"/>
    <w:rsid w:val="000852A0"/>
    <w:rsid w:val="00085C29"/>
    <w:rsid w:val="00085D1F"/>
    <w:rsid w:val="000866E6"/>
    <w:rsid w:val="00087B5A"/>
    <w:rsid w:val="000903AD"/>
    <w:rsid w:val="000906B8"/>
    <w:rsid w:val="000906E8"/>
    <w:rsid w:val="00091277"/>
    <w:rsid w:val="00091BF5"/>
    <w:rsid w:val="000929A0"/>
    <w:rsid w:val="00092D76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58AE"/>
    <w:rsid w:val="000C602B"/>
    <w:rsid w:val="000D0332"/>
    <w:rsid w:val="000D0D82"/>
    <w:rsid w:val="000D114C"/>
    <w:rsid w:val="000D3CC4"/>
    <w:rsid w:val="000D46A6"/>
    <w:rsid w:val="000D470A"/>
    <w:rsid w:val="000D49F7"/>
    <w:rsid w:val="000D5D4B"/>
    <w:rsid w:val="000D607A"/>
    <w:rsid w:val="000D6084"/>
    <w:rsid w:val="000D64F8"/>
    <w:rsid w:val="000D7505"/>
    <w:rsid w:val="000D7BFA"/>
    <w:rsid w:val="000E0DD7"/>
    <w:rsid w:val="000E0EE2"/>
    <w:rsid w:val="000E104B"/>
    <w:rsid w:val="000E1308"/>
    <w:rsid w:val="000E1640"/>
    <w:rsid w:val="000E2BB7"/>
    <w:rsid w:val="000E3568"/>
    <w:rsid w:val="000E3911"/>
    <w:rsid w:val="000E49F6"/>
    <w:rsid w:val="000E4F9D"/>
    <w:rsid w:val="000E52A6"/>
    <w:rsid w:val="000E5682"/>
    <w:rsid w:val="000E585F"/>
    <w:rsid w:val="000E6F8C"/>
    <w:rsid w:val="000E7C05"/>
    <w:rsid w:val="000F0AD0"/>
    <w:rsid w:val="000F140A"/>
    <w:rsid w:val="000F1D34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3988"/>
    <w:rsid w:val="00103C15"/>
    <w:rsid w:val="00103FC4"/>
    <w:rsid w:val="0010445D"/>
    <w:rsid w:val="00104533"/>
    <w:rsid w:val="00105539"/>
    <w:rsid w:val="00105F5F"/>
    <w:rsid w:val="00106AA5"/>
    <w:rsid w:val="00113970"/>
    <w:rsid w:val="00115163"/>
    <w:rsid w:val="00115DA4"/>
    <w:rsid w:val="00116C85"/>
    <w:rsid w:val="00117D1B"/>
    <w:rsid w:val="001213D3"/>
    <w:rsid w:val="00121636"/>
    <w:rsid w:val="00123C91"/>
    <w:rsid w:val="00124D23"/>
    <w:rsid w:val="00124E0D"/>
    <w:rsid w:val="00125BE9"/>
    <w:rsid w:val="00126514"/>
    <w:rsid w:val="00127068"/>
    <w:rsid w:val="0012707B"/>
    <w:rsid w:val="001301CE"/>
    <w:rsid w:val="001302FD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A03"/>
    <w:rsid w:val="00142018"/>
    <w:rsid w:val="00143A19"/>
    <w:rsid w:val="00144BDE"/>
    <w:rsid w:val="00144BE8"/>
    <w:rsid w:val="001454FF"/>
    <w:rsid w:val="00145D11"/>
    <w:rsid w:val="00146D06"/>
    <w:rsid w:val="00146F73"/>
    <w:rsid w:val="0015075C"/>
    <w:rsid w:val="00151FC7"/>
    <w:rsid w:val="001527FA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12A0"/>
    <w:rsid w:val="001A2CDD"/>
    <w:rsid w:val="001A3A9B"/>
    <w:rsid w:val="001A3CF3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72E"/>
    <w:rsid w:val="001B1C22"/>
    <w:rsid w:val="001B2578"/>
    <w:rsid w:val="001B26D4"/>
    <w:rsid w:val="001B3C06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688D"/>
    <w:rsid w:val="001C6E82"/>
    <w:rsid w:val="001C7D47"/>
    <w:rsid w:val="001D0739"/>
    <w:rsid w:val="001D0DB8"/>
    <w:rsid w:val="001D13AC"/>
    <w:rsid w:val="001D14F4"/>
    <w:rsid w:val="001D165B"/>
    <w:rsid w:val="001D2F87"/>
    <w:rsid w:val="001D3561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38D6"/>
    <w:rsid w:val="00216969"/>
    <w:rsid w:val="002176E0"/>
    <w:rsid w:val="00220946"/>
    <w:rsid w:val="002214C9"/>
    <w:rsid w:val="00222BB1"/>
    <w:rsid w:val="00223847"/>
    <w:rsid w:val="00223CDC"/>
    <w:rsid w:val="00224F57"/>
    <w:rsid w:val="00225A8D"/>
    <w:rsid w:val="002263B3"/>
    <w:rsid w:val="002266C8"/>
    <w:rsid w:val="00226B95"/>
    <w:rsid w:val="00227270"/>
    <w:rsid w:val="00227B16"/>
    <w:rsid w:val="00230ADB"/>
    <w:rsid w:val="0023360F"/>
    <w:rsid w:val="00233D36"/>
    <w:rsid w:val="002343C7"/>
    <w:rsid w:val="00234543"/>
    <w:rsid w:val="00234C5A"/>
    <w:rsid w:val="002350E2"/>
    <w:rsid w:val="0023511E"/>
    <w:rsid w:val="002361D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1509"/>
    <w:rsid w:val="00272086"/>
    <w:rsid w:val="00272EF0"/>
    <w:rsid w:val="00273740"/>
    <w:rsid w:val="00273F88"/>
    <w:rsid w:val="002743A3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2A6C"/>
    <w:rsid w:val="00282BA5"/>
    <w:rsid w:val="002830A1"/>
    <w:rsid w:val="00283B9B"/>
    <w:rsid w:val="00283D2D"/>
    <w:rsid w:val="00284886"/>
    <w:rsid w:val="002858CD"/>
    <w:rsid w:val="00286743"/>
    <w:rsid w:val="00287A5F"/>
    <w:rsid w:val="002901C2"/>
    <w:rsid w:val="00291BF0"/>
    <w:rsid w:val="0029426A"/>
    <w:rsid w:val="002946D7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72C6"/>
    <w:rsid w:val="002B77E1"/>
    <w:rsid w:val="002B7908"/>
    <w:rsid w:val="002C08EF"/>
    <w:rsid w:val="002C1B25"/>
    <w:rsid w:val="002C217C"/>
    <w:rsid w:val="002C27C2"/>
    <w:rsid w:val="002C33C5"/>
    <w:rsid w:val="002C340C"/>
    <w:rsid w:val="002C4399"/>
    <w:rsid w:val="002C45D8"/>
    <w:rsid w:val="002C5E6D"/>
    <w:rsid w:val="002C65D6"/>
    <w:rsid w:val="002C7B04"/>
    <w:rsid w:val="002D046A"/>
    <w:rsid w:val="002D05ED"/>
    <w:rsid w:val="002D2365"/>
    <w:rsid w:val="002D24F6"/>
    <w:rsid w:val="002D2EAE"/>
    <w:rsid w:val="002D3096"/>
    <w:rsid w:val="002D3AD0"/>
    <w:rsid w:val="002D6D6F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159"/>
    <w:rsid w:val="002E633B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6999"/>
    <w:rsid w:val="002F6A25"/>
    <w:rsid w:val="003004F1"/>
    <w:rsid w:val="00301260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F70"/>
    <w:rsid w:val="003131E1"/>
    <w:rsid w:val="003140EA"/>
    <w:rsid w:val="0031523C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71FC"/>
    <w:rsid w:val="00327331"/>
    <w:rsid w:val="00327614"/>
    <w:rsid w:val="00327965"/>
    <w:rsid w:val="00327D51"/>
    <w:rsid w:val="003301B6"/>
    <w:rsid w:val="00330BB2"/>
    <w:rsid w:val="0033139B"/>
    <w:rsid w:val="00332A4F"/>
    <w:rsid w:val="00332BCC"/>
    <w:rsid w:val="0033325C"/>
    <w:rsid w:val="003335C3"/>
    <w:rsid w:val="00333B08"/>
    <w:rsid w:val="00335426"/>
    <w:rsid w:val="00335521"/>
    <w:rsid w:val="003355B6"/>
    <w:rsid w:val="00337DE3"/>
    <w:rsid w:val="00337F97"/>
    <w:rsid w:val="003402D3"/>
    <w:rsid w:val="00340532"/>
    <w:rsid w:val="00340C3D"/>
    <w:rsid w:val="00341B79"/>
    <w:rsid w:val="0034293D"/>
    <w:rsid w:val="00342A2D"/>
    <w:rsid w:val="00343A94"/>
    <w:rsid w:val="00344FD6"/>
    <w:rsid w:val="0034602C"/>
    <w:rsid w:val="00346FD3"/>
    <w:rsid w:val="0034741F"/>
    <w:rsid w:val="00347E41"/>
    <w:rsid w:val="00353BDB"/>
    <w:rsid w:val="00356DD9"/>
    <w:rsid w:val="003601ED"/>
    <w:rsid w:val="00360291"/>
    <w:rsid w:val="00361170"/>
    <w:rsid w:val="0036270B"/>
    <w:rsid w:val="003634EC"/>
    <w:rsid w:val="00363670"/>
    <w:rsid w:val="003648B9"/>
    <w:rsid w:val="00364CC9"/>
    <w:rsid w:val="00365E50"/>
    <w:rsid w:val="00366074"/>
    <w:rsid w:val="0036657B"/>
    <w:rsid w:val="0036728A"/>
    <w:rsid w:val="00367D96"/>
    <w:rsid w:val="00370AC8"/>
    <w:rsid w:val="00370B8C"/>
    <w:rsid w:val="00371BE0"/>
    <w:rsid w:val="00373ED1"/>
    <w:rsid w:val="00373F7C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22AE"/>
    <w:rsid w:val="003A2CEB"/>
    <w:rsid w:val="003A2DD6"/>
    <w:rsid w:val="003A3ABF"/>
    <w:rsid w:val="003A47DF"/>
    <w:rsid w:val="003A5D01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2878"/>
    <w:rsid w:val="003D5EEE"/>
    <w:rsid w:val="003E0736"/>
    <w:rsid w:val="003E0920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851"/>
    <w:rsid w:val="003F3101"/>
    <w:rsid w:val="003F3BE0"/>
    <w:rsid w:val="003F3FE8"/>
    <w:rsid w:val="003F4923"/>
    <w:rsid w:val="003F4C12"/>
    <w:rsid w:val="003F5CC9"/>
    <w:rsid w:val="003F5E02"/>
    <w:rsid w:val="003F635A"/>
    <w:rsid w:val="003F730E"/>
    <w:rsid w:val="003F7D5F"/>
    <w:rsid w:val="00400407"/>
    <w:rsid w:val="00402981"/>
    <w:rsid w:val="00402E77"/>
    <w:rsid w:val="00403324"/>
    <w:rsid w:val="00403A0A"/>
    <w:rsid w:val="00403FD4"/>
    <w:rsid w:val="00405F72"/>
    <w:rsid w:val="0040678C"/>
    <w:rsid w:val="00407639"/>
    <w:rsid w:val="00407E5C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7093"/>
    <w:rsid w:val="00427B03"/>
    <w:rsid w:val="00430429"/>
    <w:rsid w:val="004304F2"/>
    <w:rsid w:val="00430A14"/>
    <w:rsid w:val="004310CC"/>
    <w:rsid w:val="00431B52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EF7"/>
    <w:rsid w:val="004556BB"/>
    <w:rsid w:val="004562C3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EFE"/>
    <w:rsid w:val="0048311A"/>
    <w:rsid w:val="004839D0"/>
    <w:rsid w:val="00484A89"/>
    <w:rsid w:val="00484F9E"/>
    <w:rsid w:val="004851C1"/>
    <w:rsid w:val="00487642"/>
    <w:rsid w:val="004877F1"/>
    <w:rsid w:val="00491F06"/>
    <w:rsid w:val="00491F9A"/>
    <w:rsid w:val="00492EE6"/>
    <w:rsid w:val="0049432B"/>
    <w:rsid w:val="00494AB6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645"/>
    <w:rsid w:val="004D0B7C"/>
    <w:rsid w:val="004D1819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163F"/>
    <w:rsid w:val="004E1ABD"/>
    <w:rsid w:val="004E2391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461C"/>
    <w:rsid w:val="004F53F2"/>
    <w:rsid w:val="004F73F1"/>
    <w:rsid w:val="005002F1"/>
    <w:rsid w:val="005016D9"/>
    <w:rsid w:val="00501C1C"/>
    <w:rsid w:val="00503377"/>
    <w:rsid w:val="005053D3"/>
    <w:rsid w:val="00505E48"/>
    <w:rsid w:val="005076B6"/>
    <w:rsid w:val="0050799C"/>
    <w:rsid w:val="00510B7C"/>
    <w:rsid w:val="00511C45"/>
    <w:rsid w:val="00511C8B"/>
    <w:rsid w:val="0051234C"/>
    <w:rsid w:val="005130E9"/>
    <w:rsid w:val="00513C03"/>
    <w:rsid w:val="00513CD2"/>
    <w:rsid w:val="005142B1"/>
    <w:rsid w:val="005147C6"/>
    <w:rsid w:val="00514A53"/>
    <w:rsid w:val="005159EC"/>
    <w:rsid w:val="00517D07"/>
    <w:rsid w:val="0052038D"/>
    <w:rsid w:val="005212D8"/>
    <w:rsid w:val="00521B21"/>
    <w:rsid w:val="0052280E"/>
    <w:rsid w:val="00523052"/>
    <w:rsid w:val="00524A19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424D"/>
    <w:rsid w:val="00537562"/>
    <w:rsid w:val="00537C60"/>
    <w:rsid w:val="0054138A"/>
    <w:rsid w:val="00541582"/>
    <w:rsid w:val="00541E04"/>
    <w:rsid w:val="00542E89"/>
    <w:rsid w:val="00542F56"/>
    <w:rsid w:val="005432F1"/>
    <w:rsid w:val="00544469"/>
    <w:rsid w:val="00545AC3"/>
    <w:rsid w:val="00546308"/>
    <w:rsid w:val="005463E4"/>
    <w:rsid w:val="00547AC7"/>
    <w:rsid w:val="00547E8B"/>
    <w:rsid w:val="00551618"/>
    <w:rsid w:val="00551619"/>
    <w:rsid w:val="00552A92"/>
    <w:rsid w:val="00552C42"/>
    <w:rsid w:val="00553DFE"/>
    <w:rsid w:val="005544CC"/>
    <w:rsid w:val="00554876"/>
    <w:rsid w:val="0055569A"/>
    <w:rsid w:val="005564E5"/>
    <w:rsid w:val="00556A35"/>
    <w:rsid w:val="00556D97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482"/>
    <w:rsid w:val="005930FF"/>
    <w:rsid w:val="00593E56"/>
    <w:rsid w:val="005942AF"/>
    <w:rsid w:val="0059494B"/>
    <w:rsid w:val="00594A9F"/>
    <w:rsid w:val="00595985"/>
    <w:rsid w:val="005963ED"/>
    <w:rsid w:val="005979DD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73A3"/>
    <w:rsid w:val="005E77EF"/>
    <w:rsid w:val="005E7F64"/>
    <w:rsid w:val="005F0115"/>
    <w:rsid w:val="005F08BA"/>
    <w:rsid w:val="005F0FE7"/>
    <w:rsid w:val="005F1325"/>
    <w:rsid w:val="005F1C40"/>
    <w:rsid w:val="005F3EA5"/>
    <w:rsid w:val="005F564B"/>
    <w:rsid w:val="005F61F2"/>
    <w:rsid w:val="005F777D"/>
    <w:rsid w:val="00600980"/>
    <w:rsid w:val="00601DF1"/>
    <w:rsid w:val="00602EDA"/>
    <w:rsid w:val="00603308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4712"/>
    <w:rsid w:val="00624AF9"/>
    <w:rsid w:val="00626191"/>
    <w:rsid w:val="0062708F"/>
    <w:rsid w:val="00627373"/>
    <w:rsid w:val="0063021D"/>
    <w:rsid w:val="00630EB7"/>
    <w:rsid w:val="00631390"/>
    <w:rsid w:val="0063293D"/>
    <w:rsid w:val="00632990"/>
    <w:rsid w:val="00632CE2"/>
    <w:rsid w:val="00633046"/>
    <w:rsid w:val="00633724"/>
    <w:rsid w:val="00633E63"/>
    <w:rsid w:val="00634F50"/>
    <w:rsid w:val="00636792"/>
    <w:rsid w:val="00642031"/>
    <w:rsid w:val="00642485"/>
    <w:rsid w:val="00642BE1"/>
    <w:rsid w:val="00643905"/>
    <w:rsid w:val="00643BDD"/>
    <w:rsid w:val="00643D05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53BC"/>
    <w:rsid w:val="006664F6"/>
    <w:rsid w:val="00666926"/>
    <w:rsid w:val="0067097B"/>
    <w:rsid w:val="00670E72"/>
    <w:rsid w:val="0067244A"/>
    <w:rsid w:val="006732CF"/>
    <w:rsid w:val="0067368F"/>
    <w:rsid w:val="00675720"/>
    <w:rsid w:val="0067603D"/>
    <w:rsid w:val="0067739C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642E"/>
    <w:rsid w:val="00696AFA"/>
    <w:rsid w:val="006A08D9"/>
    <w:rsid w:val="006A26DF"/>
    <w:rsid w:val="006A2B15"/>
    <w:rsid w:val="006A3F86"/>
    <w:rsid w:val="006A4681"/>
    <w:rsid w:val="006A60B1"/>
    <w:rsid w:val="006A6A62"/>
    <w:rsid w:val="006A6F8C"/>
    <w:rsid w:val="006B0A8E"/>
    <w:rsid w:val="006B16CC"/>
    <w:rsid w:val="006B1A8D"/>
    <w:rsid w:val="006B2366"/>
    <w:rsid w:val="006B2A94"/>
    <w:rsid w:val="006B4B8C"/>
    <w:rsid w:val="006B5C8B"/>
    <w:rsid w:val="006B60D5"/>
    <w:rsid w:val="006B6224"/>
    <w:rsid w:val="006B6996"/>
    <w:rsid w:val="006B6F38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3CCA"/>
    <w:rsid w:val="006E3F7E"/>
    <w:rsid w:val="006E4882"/>
    <w:rsid w:val="006E48DA"/>
    <w:rsid w:val="006E4B23"/>
    <w:rsid w:val="006E578C"/>
    <w:rsid w:val="006E6057"/>
    <w:rsid w:val="006E7496"/>
    <w:rsid w:val="006F01BE"/>
    <w:rsid w:val="006F0FF2"/>
    <w:rsid w:val="006F172B"/>
    <w:rsid w:val="006F21CE"/>
    <w:rsid w:val="006F232A"/>
    <w:rsid w:val="006F283A"/>
    <w:rsid w:val="006F73E4"/>
    <w:rsid w:val="006F79A1"/>
    <w:rsid w:val="00701CAE"/>
    <w:rsid w:val="00701DFD"/>
    <w:rsid w:val="00702B30"/>
    <w:rsid w:val="00702B57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70B6"/>
    <w:rsid w:val="007277FC"/>
    <w:rsid w:val="00731237"/>
    <w:rsid w:val="007312E0"/>
    <w:rsid w:val="0073396F"/>
    <w:rsid w:val="00734B5D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AEE"/>
    <w:rsid w:val="00747E0F"/>
    <w:rsid w:val="00750FAA"/>
    <w:rsid w:val="00751234"/>
    <w:rsid w:val="00751869"/>
    <w:rsid w:val="00751BDF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F9C"/>
    <w:rsid w:val="007666FB"/>
    <w:rsid w:val="007673F4"/>
    <w:rsid w:val="00767FC7"/>
    <w:rsid w:val="0077007A"/>
    <w:rsid w:val="00770A2F"/>
    <w:rsid w:val="00770FA0"/>
    <w:rsid w:val="00771404"/>
    <w:rsid w:val="00771A40"/>
    <w:rsid w:val="00771FFB"/>
    <w:rsid w:val="007738EF"/>
    <w:rsid w:val="0077587C"/>
    <w:rsid w:val="00776440"/>
    <w:rsid w:val="00777041"/>
    <w:rsid w:val="00777266"/>
    <w:rsid w:val="007773BC"/>
    <w:rsid w:val="00777B20"/>
    <w:rsid w:val="00777F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DE4"/>
    <w:rsid w:val="0079278E"/>
    <w:rsid w:val="00792C4A"/>
    <w:rsid w:val="00792FBD"/>
    <w:rsid w:val="00793BF0"/>
    <w:rsid w:val="00794459"/>
    <w:rsid w:val="0079522F"/>
    <w:rsid w:val="007965C3"/>
    <w:rsid w:val="00797396"/>
    <w:rsid w:val="007A142A"/>
    <w:rsid w:val="007A219A"/>
    <w:rsid w:val="007A2BB0"/>
    <w:rsid w:val="007A3364"/>
    <w:rsid w:val="007A37F6"/>
    <w:rsid w:val="007A4189"/>
    <w:rsid w:val="007A427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53EE"/>
    <w:rsid w:val="007B562E"/>
    <w:rsid w:val="007B5F3C"/>
    <w:rsid w:val="007B6179"/>
    <w:rsid w:val="007B6532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8C3"/>
    <w:rsid w:val="007D7577"/>
    <w:rsid w:val="007E01FF"/>
    <w:rsid w:val="007E1F01"/>
    <w:rsid w:val="007E1F96"/>
    <w:rsid w:val="007E2840"/>
    <w:rsid w:val="007E3154"/>
    <w:rsid w:val="007E3B7E"/>
    <w:rsid w:val="007E4AD9"/>
    <w:rsid w:val="007E4E38"/>
    <w:rsid w:val="007E4FEB"/>
    <w:rsid w:val="007E5195"/>
    <w:rsid w:val="007E5410"/>
    <w:rsid w:val="007E5CAF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437C"/>
    <w:rsid w:val="00824CD7"/>
    <w:rsid w:val="00825BFB"/>
    <w:rsid w:val="00826518"/>
    <w:rsid w:val="0082742A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FC6"/>
    <w:rsid w:val="00843A84"/>
    <w:rsid w:val="00843A94"/>
    <w:rsid w:val="00843B2B"/>
    <w:rsid w:val="008440F3"/>
    <w:rsid w:val="008466F8"/>
    <w:rsid w:val="00846965"/>
    <w:rsid w:val="00846DF3"/>
    <w:rsid w:val="00847ADD"/>
    <w:rsid w:val="00850078"/>
    <w:rsid w:val="00851B16"/>
    <w:rsid w:val="00852F2C"/>
    <w:rsid w:val="008531C8"/>
    <w:rsid w:val="00854358"/>
    <w:rsid w:val="00855737"/>
    <w:rsid w:val="00855A51"/>
    <w:rsid w:val="0085644E"/>
    <w:rsid w:val="008571A2"/>
    <w:rsid w:val="00857367"/>
    <w:rsid w:val="00857F07"/>
    <w:rsid w:val="00860C82"/>
    <w:rsid w:val="00860FCC"/>
    <w:rsid w:val="00861819"/>
    <w:rsid w:val="00861892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589F"/>
    <w:rsid w:val="008A61A5"/>
    <w:rsid w:val="008A64F9"/>
    <w:rsid w:val="008B09AD"/>
    <w:rsid w:val="008B0D95"/>
    <w:rsid w:val="008B36BB"/>
    <w:rsid w:val="008B3B85"/>
    <w:rsid w:val="008B3FA1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85D"/>
    <w:rsid w:val="008D2389"/>
    <w:rsid w:val="008D3AFC"/>
    <w:rsid w:val="008D5B1A"/>
    <w:rsid w:val="008D5E62"/>
    <w:rsid w:val="008D6947"/>
    <w:rsid w:val="008D6C54"/>
    <w:rsid w:val="008D7B05"/>
    <w:rsid w:val="008E2407"/>
    <w:rsid w:val="008E26FC"/>
    <w:rsid w:val="008E354A"/>
    <w:rsid w:val="008E44DB"/>
    <w:rsid w:val="008E44FE"/>
    <w:rsid w:val="008E6B7B"/>
    <w:rsid w:val="008F0338"/>
    <w:rsid w:val="008F0432"/>
    <w:rsid w:val="008F0B89"/>
    <w:rsid w:val="008F0FA4"/>
    <w:rsid w:val="008F1545"/>
    <w:rsid w:val="008F17D8"/>
    <w:rsid w:val="008F1C36"/>
    <w:rsid w:val="008F225E"/>
    <w:rsid w:val="008F229D"/>
    <w:rsid w:val="008F2D64"/>
    <w:rsid w:val="008F30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19B4"/>
    <w:rsid w:val="00911B6D"/>
    <w:rsid w:val="009123D3"/>
    <w:rsid w:val="00912F7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51261"/>
    <w:rsid w:val="00951C2E"/>
    <w:rsid w:val="00953562"/>
    <w:rsid w:val="0095490A"/>
    <w:rsid w:val="009552E7"/>
    <w:rsid w:val="0095540A"/>
    <w:rsid w:val="00956024"/>
    <w:rsid w:val="0096089F"/>
    <w:rsid w:val="00960D64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7635"/>
    <w:rsid w:val="00967B18"/>
    <w:rsid w:val="00970C30"/>
    <w:rsid w:val="009710AE"/>
    <w:rsid w:val="00971992"/>
    <w:rsid w:val="00972924"/>
    <w:rsid w:val="00973666"/>
    <w:rsid w:val="0097399D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9090E"/>
    <w:rsid w:val="00990B44"/>
    <w:rsid w:val="00991B1B"/>
    <w:rsid w:val="00993A61"/>
    <w:rsid w:val="00993C55"/>
    <w:rsid w:val="0099400B"/>
    <w:rsid w:val="0099546C"/>
    <w:rsid w:val="009961ED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43EE"/>
    <w:rsid w:val="009A4709"/>
    <w:rsid w:val="009A474B"/>
    <w:rsid w:val="009A4FB4"/>
    <w:rsid w:val="009A73D7"/>
    <w:rsid w:val="009B09DF"/>
    <w:rsid w:val="009B0B54"/>
    <w:rsid w:val="009B0C42"/>
    <w:rsid w:val="009B2B21"/>
    <w:rsid w:val="009B2C37"/>
    <w:rsid w:val="009B34DD"/>
    <w:rsid w:val="009B3C02"/>
    <w:rsid w:val="009B4D3D"/>
    <w:rsid w:val="009B4D40"/>
    <w:rsid w:val="009B619E"/>
    <w:rsid w:val="009B63A0"/>
    <w:rsid w:val="009B6507"/>
    <w:rsid w:val="009B6F1E"/>
    <w:rsid w:val="009C11F1"/>
    <w:rsid w:val="009C3427"/>
    <w:rsid w:val="009C46C9"/>
    <w:rsid w:val="009C5562"/>
    <w:rsid w:val="009C68E9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E107E"/>
    <w:rsid w:val="009E1CEA"/>
    <w:rsid w:val="009E2BDF"/>
    <w:rsid w:val="009E2E92"/>
    <w:rsid w:val="009E3BD6"/>
    <w:rsid w:val="009E5D23"/>
    <w:rsid w:val="009E5DE3"/>
    <w:rsid w:val="009E63D7"/>
    <w:rsid w:val="009E6E42"/>
    <w:rsid w:val="009F00F6"/>
    <w:rsid w:val="009F190F"/>
    <w:rsid w:val="009F1D59"/>
    <w:rsid w:val="009F20E1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10355"/>
    <w:rsid w:val="00A109BA"/>
    <w:rsid w:val="00A109F9"/>
    <w:rsid w:val="00A10E5F"/>
    <w:rsid w:val="00A11DF2"/>
    <w:rsid w:val="00A127FE"/>
    <w:rsid w:val="00A12A15"/>
    <w:rsid w:val="00A1367F"/>
    <w:rsid w:val="00A13C73"/>
    <w:rsid w:val="00A14467"/>
    <w:rsid w:val="00A1645C"/>
    <w:rsid w:val="00A16581"/>
    <w:rsid w:val="00A17C7B"/>
    <w:rsid w:val="00A21E9D"/>
    <w:rsid w:val="00A22518"/>
    <w:rsid w:val="00A23360"/>
    <w:rsid w:val="00A24091"/>
    <w:rsid w:val="00A250BB"/>
    <w:rsid w:val="00A252D5"/>
    <w:rsid w:val="00A25A96"/>
    <w:rsid w:val="00A274FC"/>
    <w:rsid w:val="00A276B6"/>
    <w:rsid w:val="00A27CB7"/>
    <w:rsid w:val="00A32362"/>
    <w:rsid w:val="00A3317B"/>
    <w:rsid w:val="00A33C6C"/>
    <w:rsid w:val="00A33D01"/>
    <w:rsid w:val="00A34025"/>
    <w:rsid w:val="00A34048"/>
    <w:rsid w:val="00A34D8B"/>
    <w:rsid w:val="00A35A2B"/>
    <w:rsid w:val="00A362A2"/>
    <w:rsid w:val="00A37635"/>
    <w:rsid w:val="00A37BF8"/>
    <w:rsid w:val="00A4067F"/>
    <w:rsid w:val="00A4189F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76F2"/>
    <w:rsid w:val="00A577B9"/>
    <w:rsid w:val="00A57AD2"/>
    <w:rsid w:val="00A60773"/>
    <w:rsid w:val="00A62395"/>
    <w:rsid w:val="00A63D0D"/>
    <w:rsid w:val="00A641FB"/>
    <w:rsid w:val="00A648AD"/>
    <w:rsid w:val="00A64A4F"/>
    <w:rsid w:val="00A64D63"/>
    <w:rsid w:val="00A65972"/>
    <w:rsid w:val="00A6754D"/>
    <w:rsid w:val="00A70A2A"/>
    <w:rsid w:val="00A70BEC"/>
    <w:rsid w:val="00A70FF1"/>
    <w:rsid w:val="00A712B3"/>
    <w:rsid w:val="00A714F0"/>
    <w:rsid w:val="00A71B9B"/>
    <w:rsid w:val="00A71C4E"/>
    <w:rsid w:val="00A745A2"/>
    <w:rsid w:val="00A74C14"/>
    <w:rsid w:val="00A75730"/>
    <w:rsid w:val="00A7596D"/>
    <w:rsid w:val="00A75D53"/>
    <w:rsid w:val="00A76771"/>
    <w:rsid w:val="00A767F2"/>
    <w:rsid w:val="00A81311"/>
    <w:rsid w:val="00A819B3"/>
    <w:rsid w:val="00A8209B"/>
    <w:rsid w:val="00A82E49"/>
    <w:rsid w:val="00A83CE1"/>
    <w:rsid w:val="00A84A7A"/>
    <w:rsid w:val="00A85297"/>
    <w:rsid w:val="00A85941"/>
    <w:rsid w:val="00A86050"/>
    <w:rsid w:val="00A8710C"/>
    <w:rsid w:val="00A8769E"/>
    <w:rsid w:val="00A87C4D"/>
    <w:rsid w:val="00A90EBD"/>
    <w:rsid w:val="00A91811"/>
    <w:rsid w:val="00A91DA6"/>
    <w:rsid w:val="00A9262C"/>
    <w:rsid w:val="00A92971"/>
    <w:rsid w:val="00A9368F"/>
    <w:rsid w:val="00A943DA"/>
    <w:rsid w:val="00A95405"/>
    <w:rsid w:val="00A959F9"/>
    <w:rsid w:val="00A963BD"/>
    <w:rsid w:val="00A96E5B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A4C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2B1"/>
    <w:rsid w:val="00AD0594"/>
    <w:rsid w:val="00AD1EC3"/>
    <w:rsid w:val="00AD20EE"/>
    <w:rsid w:val="00AD27DF"/>
    <w:rsid w:val="00AD29A5"/>
    <w:rsid w:val="00AD3079"/>
    <w:rsid w:val="00AD477B"/>
    <w:rsid w:val="00AD6704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FD5"/>
    <w:rsid w:val="00AE4512"/>
    <w:rsid w:val="00AE4FDB"/>
    <w:rsid w:val="00AE52BC"/>
    <w:rsid w:val="00AE54D1"/>
    <w:rsid w:val="00AE54DE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EC7"/>
    <w:rsid w:val="00B11D06"/>
    <w:rsid w:val="00B122FF"/>
    <w:rsid w:val="00B12954"/>
    <w:rsid w:val="00B12DEF"/>
    <w:rsid w:val="00B14BED"/>
    <w:rsid w:val="00B15C07"/>
    <w:rsid w:val="00B1616A"/>
    <w:rsid w:val="00B17849"/>
    <w:rsid w:val="00B20712"/>
    <w:rsid w:val="00B20A46"/>
    <w:rsid w:val="00B212C7"/>
    <w:rsid w:val="00B21D20"/>
    <w:rsid w:val="00B21F30"/>
    <w:rsid w:val="00B22542"/>
    <w:rsid w:val="00B2256A"/>
    <w:rsid w:val="00B2331C"/>
    <w:rsid w:val="00B23D83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9EE"/>
    <w:rsid w:val="00B7028A"/>
    <w:rsid w:val="00B702BF"/>
    <w:rsid w:val="00B71014"/>
    <w:rsid w:val="00B735D3"/>
    <w:rsid w:val="00B73BCB"/>
    <w:rsid w:val="00B740B0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B06C0"/>
    <w:rsid w:val="00BB0849"/>
    <w:rsid w:val="00BB0914"/>
    <w:rsid w:val="00BB0C63"/>
    <w:rsid w:val="00BB14F9"/>
    <w:rsid w:val="00BB1F70"/>
    <w:rsid w:val="00BB3E9B"/>
    <w:rsid w:val="00BB4E6C"/>
    <w:rsid w:val="00BB5164"/>
    <w:rsid w:val="00BB6F0A"/>
    <w:rsid w:val="00BB6F8D"/>
    <w:rsid w:val="00BB7481"/>
    <w:rsid w:val="00BB7CA8"/>
    <w:rsid w:val="00BC05CC"/>
    <w:rsid w:val="00BC20FE"/>
    <w:rsid w:val="00BC2534"/>
    <w:rsid w:val="00BC2543"/>
    <w:rsid w:val="00BC3B02"/>
    <w:rsid w:val="00BC3DA6"/>
    <w:rsid w:val="00BC3F19"/>
    <w:rsid w:val="00BC5BD2"/>
    <w:rsid w:val="00BC5DC7"/>
    <w:rsid w:val="00BC6183"/>
    <w:rsid w:val="00BC62BB"/>
    <w:rsid w:val="00BC6890"/>
    <w:rsid w:val="00BC6A83"/>
    <w:rsid w:val="00BD04B5"/>
    <w:rsid w:val="00BD08DE"/>
    <w:rsid w:val="00BD13FB"/>
    <w:rsid w:val="00BD3DCF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22AE"/>
    <w:rsid w:val="00BE2A9C"/>
    <w:rsid w:val="00BE397B"/>
    <w:rsid w:val="00BE3DEF"/>
    <w:rsid w:val="00BE3EFD"/>
    <w:rsid w:val="00BE466B"/>
    <w:rsid w:val="00BE4A1C"/>
    <w:rsid w:val="00BE5389"/>
    <w:rsid w:val="00BE5577"/>
    <w:rsid w:val="00BE6C3C"/>
    <w:rsid w:val="00BE7241"/>
    <w:rsid w:val="00BE7B8A"/>
    <w:rsid w:val="00BE7C9F"/>
    <w:rsid w:val="00BE7DE0"/>
    <w:rsid w:val="00BF0BF1"/>
    <w:rsid w:val="00BF141E"/>
    <w:rsid w:val="00BF4B03"/>
    <w:rsid w:val="00BF521F"/>
    <w:rsid w:val="00BF5955"/>
    <w:rsid w:val="00BF6117"/>
    <w:rsid w:val="00BF7494"/>
    <w:rsid w:val="00BF749E"/>
    <w:rsid w:val="00C005A4"/>
    <w:rsid w:val="00C00919"/>
    <w:rsid w:val="00C00C17"/>
    <w:rsid w:val="00C01231"/>
    <w:rsid w:val="00C018E2"/>
    <w:rsid w:val="00C01B85"/>
    <w:rsid w:val="00C03A0D"/>
    <w:rsid w:val="00C03B6F"/>
    <w:rsid w:val="00C03E6F"/>
    <w:rsid w:val="00C042FF"/>
    <w:rsid w:val="00C04C3F"/>
    <w:rsid w:val="00C10F33"/>
    <w:rsid w:val="00C12C62"/>
    <w:rsid w:val="00C12C66"/>
    <w:rsid w:val="00C1321F"/>
    <w:rsid w:val="00C1341D"/>
    <w:rsid w:val="00C14334"/>
    <w:rsid w:val="00C14A85"/>
    <w:rsid w:val="00C14EBB"/>
    <w:rsid w:val="00C15226"/>
    <w:rsid w:val="00C15433"/>
    <w:rsid w:val="00C15A84"/>
    <w:rsid w:val="00C15AB8"/>
    <w:rsid w:val="00C165B5"/>
    <w:rsid w:val="00C17A19"/>
    <w:rsid w:val="00C209B9"/>
    <w:rsid w:val="00C21CC1"/>
    <w:rsid w:val="00C22952"/>
    <w:rsid w:val="00C240BE"/>
    <w:rsid w:val="00C2431C"/>
    <w:rsid w:val="00C245C9"/>
    <w:rsid w:val="00C25C24"/>
    <w:rsid w:val="00C26987"/>
    <w:rsid w:val="00C2771F"/>
    <w:rsid w:val="00C3145B"/>
    <w:rsid w:val="00C31D7F"/>
    <w:rsid w:val="00C33594"/>
    <w:rsid w:val="00C335AA"/>
    <w:rsid w:val="00C33605"/>
    <w:rsid w:val="00C34473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B6"/>
    <w:rsid w:val="00C65D54"/>
    <w:rsid w:val="00C67201"/>
    <w:rsid w:val="00C6767B"/>
    <w:rsid w:val="00C67F94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B08EB"/>
    <w:rsid w:val="00CB162F"/>
    <w:rsid w:val="00CB174F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1AA5"/>
    <w:rsid w:val="00CC1B15"/>
    <w:rsid w:val="00CC22AC"/>
    <w:rsid w:val="00CC2869"/>
    <w:rsid w:val="00CC3825"/>
    <w:rsid w:val="00CC3DE7"/>
    <w:rsid w:val="00CC7866"/>
    <w:rsid w:val="00CC7F38"/>
    <w:rsid w:val="00CD118F"/>
    <w:rsid w:val="00CD396F"/>
    <w:rsid w:val="00CD3DDE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7355"/>
    <w:rsid w:val="00CF750C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6562"/>
    <w:rsid w:val="00D16567"/>
    <w:rsid w:val="00D16587"/>
    <w:rsid w:val="00D16BEF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D66"/>
    <w:rsid w:val="00D4135D"/>
    <w:rsid w:val="00D43253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DFC"/>
    <w:rsid w:val="00D60036"/>
    <w:rsid w:val="00D60414"/>
    <w:rsid w:val="00D606EC"/>
    <w:rsid w:val="00D60715"/>
    <w:rsid w:val="00D621FC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68E5"/>
    <w:rsid w:val="00D7724D"/>
    <w:rsid w:val="00D778B7"/>
    <w:rsid w:val="00D8141B"/>
    <w:rsid w:val="00D81807"/>
    <w:rsid w:val="00D82A23"/>
    <w:rsid w:val="00D82D60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A04C7"/>
    <w:rsid w:val="00DA1639"/>
    <w:rsid w:val="00DA27BF"/>
    <w:rsid w:val="00DA3DB7"/>
    <w:rsid w:val="00DA52CA"/>
    <w:rsid w:val="00DA6726"/>
    <w:rsid w:val="00DA6E63"/>
    <w:rsid w:val="00DA72EB"/>
    <w:rsid w:val="00DA7CBA"/>
    <w:rsid w:val="00DB215B"/>
    <w:rsid w:val="00DB2443"/>
    <w:rsid w:val="00DB38A7"/>
    <w:rsid w:val="00DB5168"/>
    <w:rsid w:val="00DB5A06"/>
    <w:rsid w:val="00DB6157"/>
    <w:rsid w:val="00DC076B"/>
    <w:rsid w:val="00DC142F"/>
    <w:rsid w:val="00DC21F7"/>
    <w:rsid w:val="00DC328A"/>
    <w:rsid w:val="00DC4286"/>
    <w:rsid w:val="00DC4D7B"/>
    <w:rsid w:val="00DC552C"/>
    <w:rsid w:val="00DC5616"/>
    <w:rsid w:val="00DC6340"/>
    <w:rsid w:val="00DC7867"/>
    <w:rsid w:val="00DC7E83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2A8C"/>
    <w:rsid w:val="00DE3E4D"/>
    <w:rsid w:val="00DE411E"/>
    <w:rsid w:val="00DE43A0"/>
    <w:rsid w:val="00DE59D5"/>
    <w:rsid w:val="00DE5DA7"/>
    <w:rsid w:val="00DE5ED5"/>
    <w:rsid w:val="00DE5F24"/>
    <w:rsid w:val="00DE6E80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AD2"/>
    <w:rsid w:val="00E0429B"/>
    <w:rsid w:val="00E04301"/>
    <w:rsid w:val="00E05A8F"/>
    <w:rsid w:val="00E07A59"/>
    <w:rsid w:val="00E07C5B"/>
    <w:rsid w:val="00E1058B"/>
    <w:rsid w:val="00E107F8"/>
    <w:rsid w:val="00E13985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81B"/>
    <w:rsid w:val="00E3571E"/>
    <w:rsid w:val="00E358B9"/>
    <w:rsid w:val="00E3770A"/>
    <w:rsid w:val="00E37AED"/>
    <w:rsid w:val="00E37B4B"/>
    <w:rsid w:val="00E37CD4"/>
    <w:rsid w:val="00E4049D"/>
    <w:rsid w:val="00E40D06"/>
    <w:rsid w:val="00E41ACF"/>
    <w:rsid w:val="00E42C5B"/>
    <w:rsid w:val="00E42C97"/>
    <w:rsid w:val="00E42E17"/>
    <w:rsid w:val="00E42F93"/>
    <w:rsid w:val="00E44110"/>
    <w:rsid w:val="00E456BA"/>
    <w:rsid w:val="00E47D03"/>
    <w:rsid w:val="00E50321"/>
    <w:rsid w:val="00E50E3D"/>
    <w:rsid w:val="00E51764"/>
    <w:rsid w:val="00E51784"/>
    <w:rsid w:val="00E51B40"/>
    <w:rsid w:val="00E52533"/>
    <w:rsid w:val="00E52A6D"/>
    <w:rsid w:val="00E52AF6"/>
    <w:rsid w:val="00E5332F"/>
    <w:rsid w:val="00E5375C"/>
    <w:rsid w:val="00E53D28"/>
    <w:rsid w:val="00E5520D"/>
    <w:rsid w:val="00E55D15"/>
    <w:rsid w:val="00E5690A"/>
    <w:rsid w:val="00E61B97"/>
    <w:rsid w:val="00E63430"/>
    <w:rsid w:val="00E634A6"/>
    <w:rsid w:val="00E6373D"/>
    <w:rsid w:val="00E6385F"/>
    <w:rsid w:val="00E64265"/>
    <w:rsid w:val="00E657E4"/>
    <w:rsid w:val="00E65995"/>
    <w:rsid w:val="00E65FFE"/>
    <w:rsid w:val="00E7075C"/>
    <w:rsid w:val="00E7189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A8E"/>
    <w:rsid w:val="00E83501"/>
    <w:rsid w:val="00E839B0"/>
    <w:rsid w:val="00E845BF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6428"/>
    <w:rsid w:val="00E971A4"/>
    <w:rsid w:val="00EA013B"/>
    <w:rsid w:val="00EA0CE1"/>
    <w:rsid w:val="00EA20D5"/>
    <w:rsid w:val="00EA271F"/>
    <w:rsid w:val="00EA2BF0"/>
    <w:rsid w:val="00EA3022"/>
    <w:rsid w:val="00EA34F7"/>
    <w:rsid w:val="00EA3AA7"/>
    <w:rsid w:val="00EA5620"/>
    <w:rsid w:val="00EA5F84"/>
    <w:rsid w:val="00EA64AF"/>
    <w:rsid w:val="00EA69B3"/>
    <w:rsid w:val="00EA6B82"/>
    <w:rsid w:val="00EA7A23"/>
    <w:rsid w:val="00EB0806"/>
    <w:rsid w:val="00EB2312"/>
    <w:rsid w:val="00EB305D"/>
    <w:rsid w:val="00EB3A78"/>
    <w:rsid w:val="00EB3C77"/>
    <w:rsid w:val="00EB453B"/>
    <w:rsid w:val="00EB4B3A"/>
    <w:rsid w:val="00EB6EF9"/>
    <w:rsid w:val="00EC052C"/>
    <w:rsid w:val="00EC1985"/>
    <w:rsid w:val="00EC2155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C5"/>
    <w:rsid w:val="00ED7A51"/>
    <w:rsid w:val="00ED7DCC"/>
    <w:rsid w:val="00EE0EA2"/>
    <w:rsid w:val="00EE2188"/>
    <w:rsid w:val="00EE2A82"/>
    <w:rsid w:val="00EE3CD1"/>
    <w:rsid w:val="00EE42DA"/>
    <w:rsid w:val="00EE55CF"/>
    <w:rsid w:val="00EE58F0"/>
    <w:rsid w:val="00EE7815"/>
    <w:rsid w:val="00EE7BE7"/>
    <w:rsid w:val="00EF0D1B"/>
    <w:rsid w:val="00EF35AB"/>
    <w:rsid w:val="00EF3948"/>
    <w:rsid w:val="00EF46BD"/>
    <w:rsid w:val="00EF5197"/>
    <w:rsid w:val="00EF5FD0"/>
    <w:rsid w:val="00EF64C5"/>
    <w:rsid w:val="00EF688C"/>
    <w:rsid w:val="00EF7405"/>
    <w:rsid w:val="00EF75D7"/>
    <w:rsid w:val="00EF7E59"/>
    <w:rsid w:val="00F006C4"/>
    <w:rsid w:val="00F00A49"/>
    <w:rsid w:val="00F00E2A"/>
    <w:rsid w:val="00F0109A"/>
    <w:rsid w:val="00F01C63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5C54"/>
    <w:rsid w:val="00F1638C"/>
    <w:rsid w:val="00F16420"/>
    <w:rsid w:val="00F17AEB"/>
    <w:rsid w:val="00F17D79"/>
    <w:rsid w:val="00F20B43"/>
    <w:rsid w:val="00F21877"/>
    <w:rsid w:val="00F21C68"/>
    <w:rsid w:val="00F21EEA"/>
    <w:rsid w:val="00F234F6"/>
    <w:rsid w:val="00F23960"/>
    <w:rsid w:val="00F2448A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C25"/>
    <w:rsid w:val="00F41212"/>
    <w:rsid w:val="00F41485"/>
    <w:rsid w:val="00F41AF2"/>
    <w:rsid w:val="00F43682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7209"/>
    <w:rsid w:val="00F5036E"/>
    <w:rsid w:val="00F505F1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3842"/>
    <w:rsid w:val="00F64706"/>
    <w:rsid w:val="00F64BAC"/>
    <w:rsid w:val="00F65395"/>
    <w:rsid w:val="00F6624F"/>
    <w:rsid w:val="00F6678C"/>
    <w:rsid w:val="00F67607"/>
    <w:rsid w:val="00F67F39"/>
    <w:rsid w:val="00F7155C"/>
    <w:rsid w:val="00F716E4"/>
    <w:rsid w:val="00F71D1C"/>
    <w:rsid w:val="00F7279B"/>
    <w:rsid w:val="00F72ED1"/>
    <w:rsid w:val="00F73B9A"/>
    <w:rsid w:val="00F73E03"/>
    <w:rsid w:val="00F74291"/>
    <w:rsid w:val="00F7460A"/>
    <w:rsid w:val="00F74E43"/>
    <w:rsid w:val="00F75025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6149"/>
    <w:rsid w:val="00F86938"/>
    <w:rsid w:val="00F91220"/>
    <w:rsid w:val="00F92473"/>
    <w:rsid w:val="00F92736"/>
    <w:rsid w:val="00F96BB6"/>
    <w:rsid w:val="00F96D42"/>
    <w:rsid w:val="00F96F09"/>
    <w:rsid w:val="00F9705E"/>
    <w:rsid w:val="00FA1D6F"/>
    <w:rsid w:val="00FA2561"/>
    <w:rsid w:val="00FA35B0"/>
    <w:rsid w:val="00FA3FB5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5A36"/>
    <w:rsid w:val="00FB7016"/>
    <w:rsid w:val="00FB73EC"/>
    <w:rsid w:val="00FC0229"/>
    <w:rsid w:val="00FC076E"/>
    <w:rsid w:val="00FC0D8B"/>
    <w:rsid w:val="00FC2A13"/>
    <w:rsid w:val="00FC2E8F"/>
    <w:rsid w:val="00FC43DC"/>
    <w:rsid w:val="00FC4738"/>
    <w:rsid w:val="00FC4768"/>
    <w:rsid w:val="00FC48EA"/>
    <w:rsid w:val="00FC5A4D"/>
    <w:rsid w:val="00FD0A14"/>
    <w:rsid w:val="00FD27D5"/>
    <w:rsid w:val="00FD2EE4"/>
    <w:rsid w:val="00FD3134"/>
    <w:rsid w:val="00FD3314"/>
    <w:rsid w:val="00FD33A9"/>
    <w:rsid w:val="00FD3636"/>
    <w:rsid w:val="00FD3BAA"/>
    <w:rsid w:val="00FD5EFC"/>
    <w:rsid w:val="00FD6A6F"/>
    <w:rsid w:val="00FD6DFF"/>
    <w:rsid w:val="00FD718D"/>
    <w:rsid w:val="00FD7A12"/>
    <w:rsid w:val="00FD7F09"/>
    <w:rsid w:val="00FE0704"/>
    <w:rsid w:val="00FE1FE6"/>
    <w:rsid w:val="00FE32AA"/>
    <w:rsid w:val="00FE7A18"/>
    <w:rsid w:val="00FE7A61"/>
    <w:rsid w:val="00FF0D5F"/>
    <w:rsid w:val="00FF165E"/>
    <w:rsid w:val="00FF1D21"/>
    <w:rsid w:val="00FF21D7"/>
    <w:rsid w:val="00FF221D"/>
    <w:rsid w:val="00FF228F"/>
    <w:rsid w:val="00FF271F"/>
    <w:rsid w:val="00FF2AE8"/>
    <w:rsid w:val="00FF3B21"/>
    <w:rsid w:val="00FF5152"/>
    <w:rsid w:val="00FF5AF5"/>
    <w:rsid w:val="00FF6213"/>
    <w:rsid w:val="00FF6319"/>
    <w:rsid w:val="00FF7548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085\Documents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20D87E7-5218-4856-B884-3DBF2322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Atos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SENE, Djiga (ext)</dc:creator>
  <cp:lastModifiedBy>SENE, Djiga (ext)</cp:lastModifiedBy>
  <cp:revision>26</cp:revision>
  <dcterms:created xsi:type="dcterms:W3CDTF">2016-09-05T09:44:00Z</dcterms:created>
  <dcterms:modified xsi:type="dcterms:W3CDTF">2016-09-05T15:07:00Z</dcterms:modified>
</cp:coreProperties>
</file>