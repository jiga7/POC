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3F" w:rsidRPr="005B636D" w:rsidRDefault="005B636D" w:rsidP="005B636D">
      <w:r w:rsidRPr="005B636D">
        <w:t xml:space="preserve">' On parcourt </w:t>
      </w:r>
      <w:proofErr w:type="spellStart"/>
      <w:r w:rsidRPr="005B636D">
        <w:t>l_ensemble</w:t>
      </w:r>
      <w:proofErr w:type="spellEnd"/>
      <w:r w:rsidRPr="005B636D">
        <w:t xml:space="preserve"> des </w:t>
      </w:r>
      <w:proofErr w:type="spellStart"/>
      <w:r w:rsidRPr="005B636D">
        <w:t>noeuds</w:t>
      </w:r>
      <w:proofErr w:type="spellEnd"/>
    </w:p>
    <w:sectPr w:rsidR="0031213F" w:rsidRPr="005B636D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attachedTemplate r:id="rId1"/>
  <w:defaultTabStop w:val="708"/>
  <w:hyphenationZone w:val="425"/>
  <w:characterSpacingControl w:val="doNotCompress"/>
  <w:compat/>
  <w:rsids>
    <w:rsidRoot w:val="00B52D74"/>
    <w:rsid w:val="0004016A"/>
    <w:rsid w:val="00065EC5"/>
    <w:rsid w:val="000A70D8"/>
    <w:rsid w:val="00135581"/>
    <w:rsid w:val="001360AF"/>
    <w:rsid w:val="00137E4F"/>
    <w:rsid w:val="001843B8"/>
    <w:rsid w:val="001A67C5"/>
    <w:rsid w:val="002960B5"/>
    <w:rsid w:val="00342886"/>
    <w:rsid w:val="00344D4D"/>
    <w:rsid w:val="00356D80"/>
    <w:rsid w:val="003C05D2"/>
    <w:rsid w:val="003C4B83"/>
    <w:rsid w:val="00411FE6"/>
    <w:rsid w:val="004137B5"/>
    <w:rsid w:val="00450EB2"/>
    <w:rsid w:val="004B52F0"/>
    <w:rsid w:val="00523FB9"/>
    <w:rsid w:val="00574109"/>
    <w:rsid w:val="005A193F"/>
    <w:rsid w:val="005B636D"/>
    <w:rsid w:val="005E15DE"/>
    <w:rsid w:val="00646F51"/>
    <w:rsid w:val="00650402"/>
    <w:rsid w:val="0069777C"/>
    <w:rsid w:val="006A268E"/>
    <w:rsid w:val="006A5C7B"/>
    <w:rsid w:val="006D4304"/>
    <w:rsid w:val="006E340B"/>
    <w:rsid w:val="0072016B"/>
    <w:rsid w:val="007534F5"/>
    <w:rsid w:val="007E5410"/>
    <w:rsid w:val="00A64D2F"/>
    <w:rsid w:val="00A708AC"/>
    <w:rsid w:val="00AC52B5"/>
    <w:rsid w:val="00B52D74"/>
    <w:rsid w:val="00B874A4"/>
    <w:rsid w:val="00C37014"/>
    <w:rsid w:val="00C50CC6"/>
    <w:rsid w:val="00C7332D"/>
    <w:rsid w:val="00CA5BE7"/>
    <w:rsid w:val="00D410FA"/>
    <w:rsid w:val="00DE0219"/>
    <w:rsid w:val="00E95E29"/>
    <w:rsid w:val="00EB1C38"/>
    <w:rsid w:val="00F8342F"/>
    <w:rsid w:val="00F853B0"/>
    <w:rsid w:val="00F90FF1"/>
    <w:rsid w:val="00FB5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aster\M2\Semestre%2010\Stage%20Atos\Application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71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Nappy-Boy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Djiga</dc:creator>
  <cp:lastModifiedBy>Djiga</cp:lastModifiedBy>
  <cp:revision>6</cp:revision>
  <dcterms:created xsi:type="dcterms:W3CDTF">2016-03-04T19:00:00Z</dcterms:created>
  <dcterms:modified xsi:type="dcterms:W3CDTF">2016-03-10T14:01:00Z</dcterms:modified>
</cp:coreProperties>
</file>